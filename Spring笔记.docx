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E498" w14:textId="77777777" w:rsidR="00533586" w:rsidRDefault="001E2BF5" w:rsidP="00070C69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696A92A7" w14:textId="7CD22941" w:rsidR="00533586" w:rsidRDefault="00C92011" w:rsidP="00070C69">
      <w:pPr>
        <w:pStyle w:val="2"/>
      </w:pPr>
      <w:r>
        <w:rPr>
          <w:rFonts w:hint="eastAsia"/>
        </w:rPr>
        <w:t xml:space="preserve">1.Spring Framework </w:t>
      </w:r>
    </w:p>
    <w:p w14:paraId="56A31228" w14:textId="38D39589" w:rsidR="00C92011" w:rsidRDefault="00C92011" w:rsidP="00C92011">
      <w:r>
        <w:rPr>
          <w:rFonts w:hint="eastAsia"/>
        </w:rPr>
        <w:t xml:space="preserve">  </w:t>
      </w:r>
      <w:r>
        <w:rPr>
          <w:rFonts w:hint="eastAsia"/>
        </w:rPr>
        <w:t>用于构建企业一站式开发解决方案</w:t>
      </w:r>
    </w:p>
    <w:p w14:paraId="6B3D2AE1" w14:textId="1C2C10FB" w:rsidR="001C55C6" w:rsidRDefault="00C92011" w:rsidP="001C55C6">
      <w:pPr>
        <w:pStyle w:val="2"/>
      </w:pPr>
      <w:r>
        <w:rPr>
          <w:rFonts w:hint="eastAsia"/>
        </w:rPr>
        <w:t>2.</w:t>
      </w:r>
      <w:r w:rsidR="001C55C6">
        <w:rPr>
          <w:rFonts w:hint="eastAsia"/>
        </w:rPr>
        <w:t>SpringMVC</w:t>
      </w:r>
      <w:r w:rsidR="00A020F4">
        <w:rPr>
          <w:rFonts w:hint="eastAsia"/>
        </w:rPr>
        <w:t>和</w:t>
      </w:r>
      <w:r w:rsidR="00A020F4">
        <w:rPr>
          <w:rFonts w:hint="eastAsia"/>
        </w:rPr>
        <w:t>SpringBoot</w:t>
      </w:r>
      <w:r w:rsidR="00A020F4">
        <w:rPr>
          <w:rFonts w:hint="eastAsia"/>
        </w:rPr>
        <w:t>区别</w:t>
      </w:r>
    </w:p>
    <w:p w14:paraId="5A7D7954" w14:textId="77777777" w:rsidR="00A020F4" w:rsidRDefault="00A020F4" w:rsidP="00A020F4">
      <w:pPr>
        <w:rPr>
          <w:lang w:val="en-US"/>
        </w:rPr>
      </w:pPr>
      <w:r>
        <w:t xml:space="preserve">Spring </w:t>
      </w:r>
      <w:r>
        <w:t>框架就像一个家族，有众多衍生产品例如</w:t>
      </w:r>
      <w:r>
        <w:t xml:space="preserve"> boot</w:t>
      </w:r>
      <w:r>
        <w:t>、</w:t>
      </w:r>
      <w:r>
        <w:t>security</w:t>
      </w:r>
      <w:r>
        <w:t>、</w:t>
      </w:r>
      <w:r>
        <w:t>jpa</w:t>
      </w:r>
      <w:r>
        <w:t>等等。但他们的基础都是</w:t>
      </w:r>
      <w:r>
        <w:t xml:space="preserve">Spring </w:t>
      </w:r>
      <w:r>
        <w:t>的</w:t>
      </w:r>
      <w:r>
        <w:t xml:space="preserve"> ioc</w:t>
      </w:r>
      <w:r>
        <w:t>和</w:t>
      </w:r>
      <w:r>
        <w:t xml:space="preserve"> aop ioc </w:t>
      </w:r>
      <w:r>
        <w:t>提供了依赖注入的容器</w:t>
      </w:r>
      <w:r>
        <w:t xml:space="preserve"> aop </w:t>
      </w:r>
      <w:r>
        <w:t>，解决了面向横切面的编程，然后在此两者的基础上实现了其他延伸产品的高级功能。</w:t>
      </w:r>
      <w:r>
        <w:t>Spring MVC</w:t>
      </w:r>
      <w:r>
        <w:t>是基于</w:t>
      </w:r>
      <w:r>
        <w:t xml:space="preserve"> Servlet </w:t>
      </w:r>
      <w:r>
        <w:t>的一个</w:t>
      </w:r>
      <w:r>
        <w:t xml:space="preserve"> MVC </w:t>
      </w:r>
      <w:r>
        <w:t>框架</w:t>
      </w:r>
      <w:r>
        <w:t xml:space="preserve"> </w:t>
      </w:r>
      <w:r>
        <w:t>主要解决</w:t>
      </w:r>
      <w:r>
        <w:t xml:space="preserve"> WEB </w:t>
      </w:r>
      <w:r>
        <w:t>开发的问题，因为</w:t>
      </w:r>
      <w:r>
        <w:t xml:space="preserve"> Spring </w:t>
      </w:r>
      <w:r>
        <w:t>的配置非常复杂，各种</w:t>
      </w:r>
      <w:r>
        <w:t>XML</w:t>
      </w:r>
      <w:r>
        <w:t>、</w:t>
      </w:r>
      <w:r>
        <w:t xml:space="preserve"> JavaConfig</w:t>
      </w:r>
      <w:r>
        <w:t>、</w:t>
      </w:r>
      <w:r>
        <w:t>hin</w:t>
      </w:r>
      <w:r>
        <w:t>处理起来比较繁琐。于是为了简化开发者的使用，从而创造性地推出了</w:t>
      </w:r>
      <w:r>
        <w:t>Spring boot</w:t>
      </w:r>
      <w:r>
        <w:t>，约定优于配置，简化了</w:t>
      </w:r>
      <w:r>
        <w:t>spring</w:t>
      </w:r>
      <w:r>
        <w:t>的配置流程。</w:t>
      </w:r>
    </w:p>
    <w:p w14:paraId="1AA465E2" w14:textId="77777777" w:rsidR="00A020F4" w:rsidRDefault="00A020F4" w:rsidP="00A020F4">
      <w:r>
        <w:t>说得更简便一些：</w:t>
      </w:r>
      <w:r>
        <w:t xml:space="preserve">Spring </w:t>
      </w:r>
      <w:r>
        <w:t>最初利用</w:t>
      </w:r>
      <w:r>
        <w:t>“</w:t>
      </w:r>
      <w:r>
        <w:t>工厂模式</w:t>
      </w:r>
      <w:r>
        <w:t>”</w:t>
      </w:r>
      <w:r>
        <w:t>（</w:t>
      </w:r>
      <w:r>
        <w:t>DI</w:t>
      </w:r>
      <w:r>
        <w:t>）和</w:t>
      </w:r>
      <w:r>
        <w:t>“</w:t>
      </w:r>
      <w:r>
        <w:t>代理模式</w:t>
      </w:r>
      <w:r>
        <w:t>”</w:t>
      </w:r>
      <w:r>
        <w:t>（</w:t>
      </w:r>
      <w:r>
        <w:t>AOP</w:t>
      </w:r>
      <w:r>
        <w:t>）解耦应用组件。大家觉得挺好用，于是按照这种模式搞了一个</w:t>
      </w:r>
      <w:r>
        <w:t xml:space="preserve"> MVC</w:t>
      </w:r>
      <w:r>
        <w:t>框架（一些用</w:t>
      </w:r>
      <w:r>
        <w:t xml:space="preserve">Spring </w:t>
      </w:r>
      <w:r>
        <w:t>解耦的组件），用开发</w:t>
      </w:r>
      <w:r>
        <w:t xml:space="preserve"> web </w:t>
      </w:r>
      <w:r>
        <w:t>应用（</w:t>
      </w:r>
      <w:r>
        <w:t xml:space="preserve"> SpringMVC </w:t>
      </w:r>
      <w:r>
        <w:t>）。然后有发现每次开发都写很多样板代码，为了简化工作流程，于是开发出了一些</w:t>
      </w:r>
      <w:r>
        <w:t>“</w:t>
      </w:r>
      <w:r>
        <w:t>懒人整合包</w:t>
      </w:r>
      <w:r>
        <w:t>”</w:t>
      </w:r>
      <w:r>
        <w:t>（</w:t>
      </w:r>
      <w:r>
        <w:t>starter</w:t>
      </w:r>
      <w:r>
        <w:t>），这套就是</w:t>
      </w:r>
      <w:r>
        <w:t xml:space="preserve"> Spring Boot</w:t>
      </w:r>
      <w:r>
        <w:t>。</w:t>
      </w:r>
    </w:p>
    <w:p w14:paraId="61943317" w14:textId="2EE6A536" w:rsidR="00A020F4" w:rsidRDefault="005D68C7" w:rsidP="002A220B">
      <w:pPr>
        <w:pStyle w:val="2"/>
      </w:pPr>
      <w:r>
        <w:rPr>
          <w:rFonts w:hint="eastAsia"/>
        </w:rPr>
        <w:t>3.SpringMVC</w:t>
      </w:r>
      <w:r>
        <w:rPr>
          <w:rFonts w:hint="eastAsia"/>
        </w:rPr>
        <w:t>功能</w:t>
      </w:r>
    </w:p>
    <w:p w14:paraId="365A8A64" w14:textId="77777777" w:rsidR="00653ECB" w:rsidRDefault="00653ECB" w:rsidP="00653ECB">
      <w:pPr>
        <w:rPr>
          <w:lang w:val="en-US"/>
        </w:rPr>
      </w:pPr>
      <w:r>
        <w:t>Spring MVC</w:t>
      </w:r>
      <w:r>
        <w:t>提供了一种轻度耦合的方式来开发</w:t>
      </w:r>
      <w:r>
        <w:t>web</w:t>
      </w:r>
      <w:r>
        <w:t>应用。</w:t>
      </w:r>
    </w:p>
    <w:p w14:paraId="273B537F" w14:textId="0C0366AD" w:rsidR="005D68C7" w:rsidRPr="00653ECB" w:rsidRDefault="00653ECB" w:rsidP="00653ECB">
      <w:r>
        <w:t>Spring MVC</w:t>
      </w:r>
      <w:r>
        <w:t>是</w:t>
      </w:r>
      <w:r>
        <w:t>Spring</w:t>
      </w:r>
      <w:r>
        <w:t>的一个模块，式一个</w:t>
      </w:r>
      <w:r>
        <w:t>web</w:t>
      </w:r>
      <w:r>
        <w:t>框架。通过</w:t>
      </w:r>
      <w:r>
        <w:t xml:space="preserve">Dispatcher Servlet, ModelAndView </w:t>
      </w:r>
      <w:r>
        <w:t>和</w:t>
      </w:r>
      <w:r>
        <w:t xml:space="preserve"> View Resolver</w:t>
      </w:r>
      <w:r>
        <w:t>，开发</w:t>
      </w:r>
      <w:r>
        <w:t>web</w:t>
      </w:r>
      <w:r>
        <w:t>应用变得很容易。解决的问题领域是网站应用程序或者服务开发</w:t>
      </w:r>
      <w:r>
        <w:t>——URL</w:t>
      </w:r>
      <w:r>
        <w:t>路由、</w:t>
      </w:r>
      <w:r>
        <w:t>Session</w:t>
      </w:r>
      <w:r>
        <w:t>、模板引擎、静态</w:t>
      </w:r>
      <w:r>
        <w:t>Web</w:t>
      </w:r>
      <w:r>
        <w:t>资源等等。</w:t>
      </w:r>
    </w:p>
    <w:p w14:paraId="615CE17B" w14:textId="4577FD40" w:rsidR="005D68C7" w:rsidRPr="00A020F4" w:rsidRDefault="005D68C7" w:rsidP="002A220B">
      <w:pPr>
        <w:pStyle w:val="2"/>
      </w:pPr>
      <w:r>
        <w:rPr>
          <w:rFonts w:hint="eastAsia"/>
        </w:rPr>
        <w:t>4.SpringBoot</w:t>
      </w:r>
      <w:r>
        <w:rPr>
          <w:rFonts w:hint="eastAsia"/>
        </w:rPr>
        <w:t>功能</w:t>
      </w:r>
    </w:p>
    <w:p w14:paraId="49531A23" w14:textId="77777777" w:rsidR="00820E4D" w:rsidRDefault="001C55C6" w:rsidP="00820E4D">
      <w:pPr>
        <w:rPr>
          <w:lang w:val="en-US"/>
        </w:rPr>
      </w:pPr>
      <w:r>
        <w:rPr>
          <w:rFonts w:hint="eastAsia"/>
        </w:rPr>
        <w:t xml:space="preserve">  </w:t>
      </w:r>
      <w:r w:rsidR="00820E4D">
        <w:t>Spring Boot</w:t>
      </w:r>
      <w:r w:rsidR="00820E4D">
        <w:t>实现了自动配置，降低了项目搭建的复杂度。</w:t>
      </w:r>
    </w:p>
    <w:p w14:paraId="141E9160" w14:textId="77777777" w:rsidR="00820E4D" w:rsidRDefault="00820E4D" w:rsidP="00820E4D">
      <w:r>
        <w:lastRenderedPageBreak/>
        <w:t>众所周知</w:t>
      </w:r>
      <w:r>
        <w:t>Spring</w:t>
      </w:r>
      <w:r>
        <w:t>框架需要进行大量的配置，</w:t>
      </w:r>
      <w:r>
        <w:t>Spring Boot</w:t>
      </w:r>
      <w:r>
        <w:t>引入自动配置的概念，让项目设置变得很容易。</w:t>
      </w:r>
      <w:r>
        <w:t>Spring Boot</w:t>
      </w:r>
      <w:r>
        <w:t>本身并不提供</w:t>
      </w:r>
      <w:r>
        <w:t>Spring</w:t>
      </w:r>
      <w:r>
        <w:t>框架的核心特性以及扩展功能，只是用于快速、敏捷地开发新一代基于</w:t>
      </w:r>
      <w:r>
        <w:t>Spring</w:t>
      </w:r>
      <w:r>
        <w:t>框架的应用程序。也就是说，它并不是用来替代</w:t>
      </w:r>
      <w:r>
        <w:t>Spring</w:t>
      </w:r>
      <w:r>
        <w:t>的解决方案，而是和</w:t>
      </w:r>
      <w:r>
        <w:t>Spring</w:t>
      </w:r>
      <w:r>
        <w:t>框架紧密结合用于提升</w:t>
      </w:r>
      <w:r>
        <w:t>Spring</w:t>
      </w:r>
      <w:r>
        <w:t>开发者体验的工具。同时它集成了大量常用的第三方库配置</w:t>
      </w:r>
      <w:r>
        <w:t>(</w:t>
      </w:r>
      <w:r>
        <w:t>例如</w:t>
      </w:r>
      <w:r>
        <w:t>Jackson, JDBC, Mongo, Redis, Mail</w:t>
      </w:r>
      <w:r>
        <w:t>等等</w:t>
      </w:r>
      <w:r>
        <w:t>)</w:t>
      </w:r>
      <w:r>
        <w:t>，</w:t>
      </w:r>
      <w:r>
        <w:t>Spring Boot</w:t>
      </w:r>
      <w:r>
        <w:t>应用中这些第三方库几乎可以零配置的开箱即用</w:t>
      </w:r>
      <w:r>
        <w:t>(out-of-the-box)</w:t>
      </w:r>
      <w:r>
        <w:t>，大部分的</w:t>
      </w:r>
      <w:r>
        <w:t>Spring Boot</w:t>
      </w:r>
      <w:r>
        <w:t>应用都只需要非常少量的配置代码，开发者能够更加专注于业务逻辑。</w:t>
      </w:r>
    </w:p>
    <w:p w14:paraId="73BBCF7C" w14:textId="77777777" w:rsidR="00820E4D" w:rsidRDefault="00820E4D" w:rsidP="00820E4D">
      <w:r>
        <w:t>Spring Boot</w:t>
      </w:r>
      <w:r>
        <w:t>只是承载者，辅助你简化项目搭建过程的。如果承载的是</w:t>
      </w:r>
      <w:r>
        <w:t>WEB</w:t>
      </w:r>
      <w:r>
        <w:t>项目，使用</w:t>
      </w:r>
      <w:r>
        <w:t>Spring MVC</w:t>
      </w:r>
      <w:r>
        <w:t>作为</w:t>
      </w:r>
      <w:r>
        <w:t>MVC</w:t>
      </w:r>
      <w:r>
        <w:t>框架，那么工作流程和你上面描述的是完全一样的，因为这部分工作是</w:t>
      </w:r>
      <w:r>
        <w:t>Spring MVC</w:t>
      </w:r>
      <w:r>
        <w:t>做的而不是</w:t>
      </w:r>
      <w:r>
        <w:t>Spring Boot</w:t>
      </w:r>
      <w:r>
        <w:t>。</w:t>
      </w:r>
    </w:p>
    <w:p w14:paraId="0713D06C" w14:textId="77777777" w:rsidR="00820E4D" w:rsidRDefault="00820E4D" w:rsidP="00820E4D">
      <w:r>
        <w:t>对使用者来说，换用</w:t>
      </w:r>
      <w:r>
        <w:t>Spring Boot</w:t>
      </w:r>
      <w:r>
        <w:t>以后，项目初始化方法变了，配置文件变了，另外就是不需要单独安装</w:t>
      </w:r>
      <w:r>
        <w:t>Tomcat</w:t>
      </w:r>
      <w:r>
        <w:t>这类容器服务器了，</w:t>
      </w:r>
      <w:r>
        <w:t>maven</w:t>
      </w:r>
      <w:r>
        <w:t>打出</w:t>
      </w:r>
      <w:r>
        <w:t>jar</w:t>
      </w:r>
      <w:r>
        <w:t>包直接跑起来就是个网站，但你最核心的业务逻辑实现与业务流程实现没有任何变化。</w:t>
      </w:r>
    </w:p>
    <w:p w14:paraId="1E2F62D4" w14:textId="77777777" w:rsidR="00820E4D" w:rsidRDefault="00820E4D" w:rsidP="00820E4D">
      <w:r>
        <w:t>所以，用最简练的语言概括就是：</w:t>
      </w:r>
    </w:p>
    <w:p w14:paraId="1AEF1D35" w14:textId="77777777" w:rsidR="00820E4D" w:rsidRDefault="00820E4D" w:rsidP="00820E4D">
      <w:r>
        <w:t xml:space="preserve">Spring </w:t>
      </w:r>
      <w:r>
        <w:t>是一个</w:t>
      </w:r>
      <w:r>
        <w:t>“</w:t>
      </w:r>
      <w:r>
        <w:t>引擎</w:t>
      </w:r>
      <w:r>
        <w:t>”</w:t>
      </w:r>
      <w:r>
        <w:t>；</w:t>
      </w:r>
    </w:p>
    <w:p w14:paraId="62404AF3" w14:textId="77777777" w:rsidR="00820E4D" w:rsidRDefault="00820E4D" w:rsidP="00820E4D">
      <w:r>
        <w:t xml:space="preserve">Spring MVC </w:t>
      </w:r>
      <w:r>
        <w:t>是基于</w:t>
      </w:r>
      <w:r>
        <w:t>Spring</w:t>
      </w:r>
      <w:r>
        <w:t>的一个</w:t>
      </w:r>
      <w:r>
        <w:t xml:space="preserve"> MVC </w:t>
      </w:r>
      <w:r>
        <w:t>框架</w:t>
      </w:r>
      <w:r>
        <w:t xml:space="preserve"> </w:t>
      </w:r>
      <w:r>
        <w:t>；</w:t>
      </w:r>
    </w:p>
    <w:p w14:paraId="57883E2B" w14:textId="77777777" w:rsidR="00820E4D" w:rsidRDefault="00820E4D" w:rsidP="00820E4D">
      <w:r>
        <w:t xml:space="preserve">Spring Boot </w:t>
      </w:r>
      <w:r>
        <w:t>是基于</w:t>
      </w:r>
      <w:r>
        <w:t>Spring4</w:t>
      </w:r>
      <w:r>
        <w:t>的条件注册的一套快速开发整合包。</w:t>
      </w:r>
    </w:p>
    <w:p w14:paraId="64ABA08E" w14:textId="43ADE23C" w:rsidR="001C55C6" w:rsidRDefault="00070C69" w:rsidP="001C55C6">
      <w:pPr>
        <w:rPr>
          <w:rFonts w:hint="eastAsia"/>
          <w:lang w:val="en-US"/>
        </w:rPr>
      </w:pPr>
      <w:r>
        <w:rPr>
          <w:rFonts w:hint="eastAsia"/>
          <w:lang w:val="en-US"/>
        </w:rPr>
        <w:t>5. SpringBoot jdbc</w:t>
      </w:r>
    </w:p>
    <w:p w14:paraId="00CCF131" w14:textId="47F97F43" w:rsidR="00070C69" w:rsidRDefault="00070C69" w:rsidP="001C55C6">
      <w:pPr>
        <w:rPr>
          <w:rFonts w:hint="eastAsia"/>
          <w:lang w:val="en-US"/>
        </w:rPr>
      </w:pPr>
      <w:r>
        <w:rPr>
          <w:rFonts w:hint="eastAsia"/>
          <w:lang w:val="en-US"/>
        </w:rPr>
        <w:t>6. SpringBoot H2</w:t>
      </w:r>
    </w:p>
    <w:p w14:paraId="720514BD" w14:textId="07271D32" w:rsidR="00070C69" w:rsidRDefault="00070C69" w:rsidP="001C55C6">
      <w:pPr>
        <w:rPr>
          <w:rFonts w:hint="eastAsia"/>
          <w:lang w:val="en-US"/>
        </w:rPr>
      </w:pPr>
      <w:r>
        <w:rPr>
          <w:rFonts w:hint="eastAsia"/>
          <w:lang w:val="en-US"/>
        </w:rPr>
        <w:t>7.</w:t>
      </w:r>
      <w:r w:rsidR="00E606B5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Spring</w:t>
      </w:r>
      <w:r>
        <w:rPr>
          <w:rFonts w:hint="eastAsia"/>
          <w:lang w:val="en-US"/>
        </w:rPr>
        <w:t>事务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465"/>
        <w:gridCol w:w="4552"/>
      </w:tblGrid>
      <w:tr w:rsidR="00A62035" w14:paraId="0516512A" w14:textId="77777777" w:rsidTr="00A62035">
        <w:tc>
          <w:tcPr>
            <w:tcW w:w="4508" w:type="dxa"/>
          </w:tcPr>
          <w:p w14:paraId="3F2B758F" w14:textId="178CCD3D" w:rsidR="00A62035" w:rsidRPr="00A62035" w:rsidRDefault="00A62035" w:rsidP="00A62035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shd w:val="clear" w:color="auto" w:fill="FFFFFF"/>
                <w:lang w:val="en-US"/>
              </w:rPr>
              <w:t>数据</w:t>
            </w:r>
            <w:r w:rsidRPr="00A62035">
              <w:rPr>
                <w:rFonts w:ascii="SimSun" w:eastAsia="SimSun" w:hAnsi="SimSun" w:cs="SimSun"/>
                <w:shd w:val="clear" w:color="auto" w:fill="FFFFFF"/>
                <w:lang w:val="en-US"/>
              </w:rPr>
              <w:t>访问</w:t>
            </w:r>
            <w:r w:rsidRPr="00A62035">
              <w:rPr>
                <w:shd w:val="clear" w:color="auto" w:fill="FFFFFF"/>
                <w:lang w:val="en-US"/>
              </w:rPr>
              <w:t>技</w:t>
            </w:r>
            <w:r w:rsidRPr="00A62035">
              <w:rPr>
                <w:rFonts w:ascii="SimSun" w:eastAsia="SimSun" w:hAnsi="SimSun" w:cs="SimSun"/>
                <w:shd w:val="clear" w:color="auto" w:fill="FFFFFF"/>
                <w:lang w:val="en-US"/>
              </w:rPr>
              <w:t>术</w:t>
            </w:r>
          </w:p>
        </w:tc>
        <w:tc>
          <w:tcPr>
            <w:tcW w:w="4509" w:type="dxa"/>
          </w:tcPr>
          <w:p w14:paraId="556FE158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SimSun" w:eastAsia="SimSun" w:hAnsi="SimSun" w:cs="SimSun"/>
                <w:shd w:val="clear" w:color="auto" w:fill="FFFFFF"/>
                <w:lang w:val="en-US"/>
              </w:rPr>
              <w:t>实现类</w:t>
            </w:r>
          </w:p>
          <w:p w14:paraId="0149BE4D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</w:tr>
      <w:tr w:rsidR="00A62035" w14:paraId="2D5DC822" w14:textId="77777777" w:rsidTr="00A62035">
        <w:trPr>
          <w:trHeight w:val="402"/>
        </w:trPr>
        <w:tc>
          <w:tcPr>
            <w:tcW w:w="4508" w:type="dxa"/>
          </w:tcPr>
          <w:p w14:paraId="7291CBCF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7F7F7"/>
                <w:lang w:val="en-US"/>
              </w:rPr>
              <w:t>JDBC</w:t>
            </w:r>
          </w:p>
          <w:p w14:paraId="44346CC9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  <w:tc>
          <w:tcPr>
            <w:tcW w:w="4509" w:type="dxa"/>
          </w:tcPr>
          <w:p w14:paraId="72DD550C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7F7F7"/>
                <w:lang w:val="en-US"/>
              </w:rPr>
              <w:t>DataSourceTransactionManager</w:t>
            </w:r>
          </w:p>
          <w:p w14:paraId="2A3E26A8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</w:tr>
      <w:tr w:rsidR="00A62035" w14:paraId="3E70597D" w14:textId="77777777" w:rsidTr="00A62035">
        <w:tc>
          <w:tcPr>
            <w:tcW w:w="4508" w:type="dxa"/>
          </w:tcPr>
          <w:p w14:paraId="20DA2041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FFFFF"/>
                <w:lang w:val="en-US"/>
              </w:rPr>
              <w:t>JPA</w:t>
            </w:r>
          </w:p>
          <w:p w14:paraId="01D396AC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  <w:tc>
          <w:tcPr>
            <w:tcW w:w="4509" w:type="dxa"/>
          </w:tcPr>
          <w:p w14:paraId="62DAEAE8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FFFFF"/>
                <w:lang w:val="en-US"/>
              </w:rPr>
              <w:t>JpaTransactionManager</w:t>
            </w:r>
          </w:p>
          <w:p w14:paraId="2D48018D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</w:tr>
      <w:tr w:rsidR="00A62035" w14:paraId="25766447" w14:textId="77777777" w:rsidTr="00A62035">
        <w:tc>
          <w:tcPr>
            <w:tcW w:w="4508" w:type="dxa"/>
          </w:tcPr>
          <w:p w14:paraId="0D43B844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7F7F7"/>
                <w:lang w:val="en-US"/>
              </w:rPr>
              <w:t>Hibernate</w:t>
            </w:r>
          </w:p>
          <w:p w14:paraId="7725E407" w14:textId="77777777" w:rsidR="00A62035" w:rsidRDefault="00A62035" w:rsidP="00A62035">
            <w:pPr>
              <w:rPr>
                <w:rFonts w:hint="eastAsia"/>
                <w:lang w:val="en-US"/>
              </w:rPr>
            </w:pPr>
            <w:bookmarkStart w:id="0" w:name="_GoBack"/>
            <w:bookmarkEnd w:id="0"/>
          </w:p>
        </w:tc>
        <w:tc>
          <w:tcPr>
            <w:tcW w:w="4509" w:type="dxa"/>
          </w:tcPr>
          <w:p w14:paraId="712EA4DA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7F7F7"/>
                <w:lang w:val="en-US"/>
              </w:rPr>
              <w:t>HibernateTransactionManager</w:t>
            </w:r>
          </w:p>
          <w:p w14:paraId="03A9D5A9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</w:tr>
      <w:tr w:rsidR="00A62035" w14:paraId="0521713A" w14:textId="77777777" w:rsidTr="00A62035">
        <w:tc>
          <w:tcPr>
            <w:tcW w:w="4508" w:type="dxa"/>
          </w:tcPr>
          <w:p w14:paraId="485E2F0C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FFFFF"/>
                <w:lang w:val="en-US"/>
              </w:rPr>
              <w:lastRenderedPageBreak/>
              <w:t>JDO</w:t>
            </w:r>
          </w:p>
          <w:p w14:paraId="49F1ADE4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  <w:tc>
          <w:tcPr>
            <w:tcW w:w="4509" w:type="dxa"/>
          </w:tcPr>
          <w:p w14:paraId="3C730ECE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FFFFF"/>
                <w:lang w:val="en-US"/>
              </w:rPr>
              <w:t>JdoTransactionManager</w:t>
            </w:r>
          </w:p>
          <w:p w14:paraId="57A8E336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</w:tr>
      <w:tr w:rsidR="00A62035" w14:paraId="1FBF55C3" w14:textId="77777777" w:rsidTr="00A62035">
        <w:tc>
          <w:tcPr>
            <w:tcW w:w="4508" w:type="dxa"/>
          </w:tcPr>
          <w:p w14:paraId="31830F2B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shd w:val="clear" w:color="auto" w:fill="F7F7F7"/>
                <w:lang w:val="en-US"/>
              </w:rPr>
              <w:t>分布式事</w:t>
            </w:r>
            <w:r w:rsidRPr="00A62035">
              <w:rPr>
                <w:rFonts w:ascii="SimSun" w:eastAsia="SimSun" w:hAnsi="SimSun" w:cs="SimSun"/>
                <w:shd w:val="clear" w:color="auto" w:fill="F7F7F7"/>
                <w:lang w:val="en-US"/>
              </w:rPr>
              <w:t>务</w:t>
            </w:r>
          </w:p>
          <w:p w14:paraId="6F01730B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  <w:tc>
          <w:tcPr>
            <w:tcW w:w="4509" w:type="dxa"/>
          </w:tcPr>
          <w:p w14:paraId="16C1D8D8" w14:textId="77777777" w:rsidR="00A62035" w:rsidRPr="00A62035" w:rsidRDefault="00A62035" w:rsidP="00A62035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62035">
              <w:rPr>
                <w:rFonts w:ascii="Arial" w:eastAsia="Times New Roman" w:hAnsi="Arial" w:cs="Arial"/>
                <w:shd w:val="clear" w:color="auto" w:fill="F7F7F7"/>
                <w:lang w:val="en-US"/>
              </w:rPr>
              <w:t>JtaTransactionManager</w:t>
            </w:r>
          </w:p>
          <w:p w14:paraId="25A756F2" w14:textId="77777777" w:rsidR="00A62035" w:rsidRDefault="00A62035" w:rsidP="00A62035">
            <w:pPr>
              <w:rPr>
                <w:rFonts w:hint="eastAsia"/>
                <w:lang w:val="en-US"/>
              </w:rPr>
            </w:pPr>
          </w:p>
        </w:tc>
      </w:tr>
    </w:tbl>
    <w:p w14:paraId="3E84C1E8" w14:textId="77777777" w:rsidR="00A62035" w:rsidRDefault="00A62035" w:rsidP="00A62035">
      <w:pPr>
        <w:rPr>
          <w:rFonts w:hint="eastAsia"/>
          <w:lang w:val="en-US"/>
        </w:rPr>
      </w:pPr>
    </w:p>
    <w:p w14:paraId="63C13F99" w14:textId="7A9BD61F" w:rsidR="00240B26" w:rsidRDefault="00240B26" w:rsidP="001C55C6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8. Spring </w:t>
      </w:r>
      <w:r>
        <w:rPr>
          <w:rFonts w:hint="eastAsia"/>
          <w:lang w:val="en-US"/>
        </w:rPr>
        <w:t>事务传播特性</w:t>
      </w:r>
    </w:p>
    <w:p w14:paraId="47726B8E" w14:textId="3B130C37" w:rsidR="00240B26" w:rsidRPr="00820E4D" w:rsidRDefault="00240B26" w:rsidP="001C55C6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9.Spring </w:t>
      </w:r>
      <w:r>
        <w:rPr>
          <w:rFonts w:hint="eastAsia"/>
          <w:lang w:val="en-US"/>
        </w:rPr>
        <w:t>事务隔离级别</w:t>
      </w:r>
    </w:p>
    <w:sectPr w:rsidR="00240B26" w:rsidRPr="00820E4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2A2B9" w14:textId="77777777" w:rsidR="00546821" w:rsidRDefault="00546821">
      <w:r>
        <w:separator/>
      </w:r>
    </w:p>
    <w:p w14:paraId="54B96BD9" w14:textId="77777777" w:rsidR="00546821" w:rsidRDefault="00546821"/>
  </w:endnote>
  <w:endnote w:type="continuationSeparator" w:id="0">
    <w:p w14:paraId="747A690B" w14:textId="77777777" w:rsidR="00546821" w:rsidRDefault="00546821">
      <w:r>
        <w:continuationSeparator/>
      </w:r>
    </w:p>
    <w:p w14:paraId="171CB998" w14:textId="77777777" w:rsidR="00546821" w:rsidRDefault="00546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EB53F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0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21053" w14:textId="77777777" w:rsidR="00546821" w:rsidRDefault="00546821">
      <w:r>
        <w:separator/>
      </w:r>
    </w:p>
    <w:p w14:paraId="3458F7E6" w14:textId="77777777" w:rsidR="00546821" w:rsidRDefault="00546821"/>
  </w:footnote>
  <w:footnote w:type="continuationSeparator" w:id="0">
    <w:p w14:paraId="1356470E" w14:textId="77777777" w:rsidR="00546821" w:rsidRDefault="00546821">
      <w:r>
        <w:continuationSeparator/>
      </w:r>
    </w:p>
    <w:p w14:paraId="6FF0A14D" w14:textId="77777777" w:rsidR="00546821" w:rsidRDefault="0054682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F5"/>
    <w:rsid w:val="00066AE1"/>
    <w:rsid w:val="00070C69"/>
    <w:rsid w:val="00184BE3"/>
    <w:rsid w:val="001C55C6"/>
    <w:rsid w:val="001E2BF5"/>
    <w:rsid w:val="001F06B6"/>
    <w:rsid w:val="00240B26"/>
    <w:rsid w:val="002A220B"/>
    <w:rsid w:val="00533586"/>
    <w:rsid w:val="00546821"/>
    <w:rsid w:val="00547C66"/>
    <w:rsid w:val="005D68C7"/>
    <w:rsid w:val="00653ECB"/>
    <w:rsid w:val="00820E4D"/>
    <w:rsid w:val="0094154E"/>
    <w:rsid w:val="00A020F4"/>
    <w:rsid w:val="00A62035"/>
    <w:rsid w:val="00C35F1A"/>
    <w:rsid w:val="00C92011"/>
    <w:rsid w:val="00C92E97"/>
    <w:rsid w:val="00C9613D"/>
    <w:rsid w:val="00D653CF"/>
    <w:rsid w:val="00E6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4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unhideWhenUsed/>
    <w:rsid w:val="00A020F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d">
    <w:name w:val="Revision"/>
    <w:hidden/>
    <w:uiPriority w:val="99"/>
    <w:semiHidden/>
    <w:rsid w:val="00070C69"/>
    <w:pPr>
      <w:spacing w:after="0" w:line="240" w:lineRule="auto"/>
    </w:pPr>
    <w:rPr>
      <w:lang w:val="en-GB" w:eastAsia="zh-CN"/>
    </w:rPr>
  </w:style>
  <w:style w:type="table" w:styleId="afe">
    <w:name w:val="Table Grid"/>
    <w:basedOn w:val="a3"/>
    <w:uiPriority w:val="39"/>
    <w:rsid w:val="00A6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iay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</TotalTime>
  <Pages>3</Pages>
  <Words>256</Words>
  <Characters>1460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2019-07-06T05:11:00Z</dcterms:created>
  <dcterms:modified xsi:type="dcterms:W3CDTF">2019-07-07T14:11:00Z</dcterms:modified>
</cp:coreProperties>
</file>