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B4E44" w14:textId="77777777" w:rsidR="00533586" w:rsidRDefault="0033007E">
      <w:pPr>
        <w:pStyle w:val="1"/>
      </w:pPr>
      <w:r>
        <w:rPr>
          <w:rFonts w:hint="eastAsia"/>
        </w:rPr>
        <w:t>深入了解</w:t>
      </w:r>
      <w:r>
        <w:rPr>
          <w:rFonts w:hint="eastAsia"/>
        </w:rPr>
        <w:t>java</w:t>
      </w:r>
      <w:r>
        <w:rPr>
          <w:rFonts w:hint="eastAsia"/>
        </w:rPr>
        <w:t>虚拟</w:t>
      </w:r>
      <w:bookmarkStart w:id="0" w:name="_GoBack"/>
      <w:bookmarkEnd w:id="0"/>
      <w:r>
        <w:rPr>
          <w:rFonts w:hint="eastAsia"/>
        </w:rPr>
        <w:t>机</w:t>
      </w:r>
    </w:p>
    <w:p w14:paraId="69B66B41" w14:textId="77777777" w:rsidR="0033007E" w:rsidRDefault="0033007E" w:rsidP="0033007E">
      <w:pPr>
        <w:pStyle w:val="2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123</w:t>
      </w:r>
    </w:p>
    <w:p w14:paraId="163D93AD" w14:textId="77777777" w:rsidR="0033007E" w:rsidRPr="0033007E" w:rsidRDefault="0033007E" w:rsidP="0033007E">
      <w:pPr>
        <w:pStyle w:val="2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222</w:t>
      </w:r>
    </w:p>
    <w:sectPr w:rsidR="0033007E" w:rsidRPr="0033007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BBDAD" w14:textId="77777777" w:rsidR="001F6D56" w:rsidRDefault="001F6D56">
      <w:r>
        <w:separator/>
      </w:r>
    </w:p>
    <w:p w14:paraId="05C86041" w14:textId="77777777" w:rsidR="001F6D56" w:rsidRDefault="001F6D56"/>
  </w:endnote>
  <w:endnote w:type="continuationSeparator" w:id="0">
    <w:p w14:paraId="624FF895" w14:textId="77777777" w:rsidR="001F6D56" w:rsidRDefault="001F6D56">
      <w:r>
        <w:continuationSeparator/>
      </w:r>
    </w:p>
    <w:p w14:paraId="31006058" w14:textId="77777777" w:rsidR="001F6D56" w:rsidRDefault="001F6D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630C7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E33A9" w14:textId="77777777" w:rsidR="001F6D56" w:rsidRDefault="001F6D56">
      <w:r>
        <w:separator/>
      </w:r>
    </w:p>
    <w:p w14:paraId="0B40B357" w14:textId="77777777" w:rsidR="001F6D56" w:rsidRDefault="001F6D56"/>
  </w:footnote>
  <w:footnote w:type="continuationSeparator" w:id="0">
    <w:p w14:paraId="6A29654B" w14:textId="77777777" w:rsidR="001F6D56" w:rsidRDefault="001F6D56">
      <w:r>
        <w:continuationSeparator/>
      </w:r>
    </w:p>
    <w:p w14:paraId="511FDE57" w14:textId="77777777" w:rsidR="001F6D56" w:rsidRDefault="001F6D5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7E"/>
    <w:rsid w:val="001F6D56"/>
    <w:rsid w:val="0033007E"/>
    <w:rsid w:val="00533586"/>
    <w:rsid w:val="00547C66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07A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liay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8C"/>
    <w:rsid w:val="007B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57B938CAF9D5148857E59C943318F4A">
    <w:name w:val="A57B938CAF9D5148857E59C943318F4A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E4A5402E1EBA2247966BB0FC38BA001C">
    <w:name w:val="E4A5402E1EBA2247966BB0FC38BA00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2019-04-24T12:44:00Z</dcterms:created>
  <dcterms:modified xsi:type="dcterms:W3CDTF">2019-04-24T12:46:00Z</dcterms:modified>
</cp:coreProperties>
</file>