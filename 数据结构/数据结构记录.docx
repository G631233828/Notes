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6F6F0" w14:textId="77777777" w:rsidR="00533586" w:rsidRDefault="00A12C31">
      <w:pPr>
        <w:pStyle w:val="1"/>
      </w:pPr>
      <w:r>
        <w:rPr>
          <w:rFonts w:hint="eastAsia"/>
        </w:rPr>
        <w:t>数据结构记录</w:t>
      </w:r>
      <w:r>
        <w:rPr>
          <w:rFonts w:hint="eastAsia"/>
        </w:rPr>
        <w:t xml:space="preserve"> </w:t>
      </w:r>
    </w:p>
    <w:p w14:paraId="5ADC49ED" w14:textId="77777777" w:rsidR="00EA48B9" w:rsidRDefault="00A12C31" w:rsidP="00EA48B9">
      <w:pPr>
        <w:rPr>
          <w:rFonts w:eastAsia="Times New Roman"/>
          <w:color w:val="auto"/>
          <w:sz w:val="24"/>
          <w:szCs w:val="24"/>
          <w:lang w:val="en-US"/>
        </w:rPr>
      </w:pPr>
      <w:r>
        <w:t>1.</w:t>
      </w:r>
      <w:r w:rsidR="00EA48B9" w:rsidRPr="00EA48B9">
        <w:rPr>
          <w:rFonts w:ascii="Verdana" w:eastAsia="Times New Roman" w:hAnsi="Verdana"/>
          <w:color w:val="000000"/>
          <w:sz w:val="23"/>
          <w:szCs w:val="23"/>
        </w:rPr>
        <w:t xml:space="preserve"> </w:t>
      </w:r>
      <w:hyperlink r:id="rId7" w:history="1">
        <w:r w:rsidR="00EA48B9">
          <w:rPr>
            <w:rStyle w:val="afb"/>
            <w:rFonts w:ascii="MS Mincho" w:eastAsia="MS Mincho" w:hAnsi="MS Mincho" w:cs="MS Mincho"/>
            <w:color w:val="FF6600"/>
            <w:sz w:val="23"/>
            <w:szCs w:val="23"/>
          </w:rPr>
          <w:t>数据</w:t>
        </w:r>
        <w:r w:rsidR="00EA48B9">
          <w:rPr>
            <w:rStyle w:val="afb"/>
            <w:rFonts w:ascii="SimSun" w:eastAsia="SimSun" w:hAnsi="SimSun" w:cs="SimSun"/>
            <w:color w:val="FF6600"/>
            <w:sz w:val="23"/>
            <w:szCs w:val="23"/>
          </w:rPr>
          <w:t>结</w:t>
        </w:r>
        <w:r w:rsidR="00EA48B9">
          <w:rPr>
            <w:rStyle w:val="afb"/>
            <w:rFonts w:ascii="MS Mincho" w:eastAsia="MS Mincho" w:hAnsi="MS Mincho" w:cs="MS Mincho"/>
            <w:color w:val="FF6600"/>
            <w:sz w:val="23"/>
            <w:szCs w:val="23"/>
          </w:rPr>
          <w:t>构之</w:t>
        </w:r>
        <w:r w:rsidR="00EA48B9">
          <w:rPr>
            <w:rStyle w:val="afb"/>
            <w:rFonts w:ascii="SimSun" w:eastAsia="SimSun" w:hAnsi="SimSun" w:cs="SimSun"/>
            <w:color w:val="FF6600"/>
            <w:sz w:val="23"/>
            <w:szCs w:val="23"/>
          </w:rPr>
          <w:t>线</w:t>
        </w:r>
        <w:r w:rsidR="00EA48B9">
          <w:rPr>
            <w:rStyle w:val="afb"/>
            <w:rFonts w:ascii="MS Mincho" w:eastAsia="MS Mincho" w:hAnsi="MS Mincho" w:cs="MS Mincho"/>
            <w:color w:val="FF6600"/>
            <w:sz w:val="23"/>
            <w:szCs w:val="23"/>
          </w:rPr>
          <w:t>性</w:t>
        </w:r>
        <w:r w:rsidR="00EA48B9">
          <w:rPr>
            <w:rStyle w:val="afb"/>
            <w:rFonts w:ascii="SimSun" w:eastAsia="SimSun" w:hAnsi="SimSun" w:cs="SimSun"/>
            <w:color w:val="FF6600"/>
            <w:sz w:val="23"/>
            <w:szCs w:val="23"/>
          </w:rPr>
          <w:t>结</w:t>
        </w:r>
        <w:r w:rsidR="00EA48B9">
          <w:rPr>
            <w:rStyle w:val="afb"/>
            <w:rFonts w:ascii="MS Mincho" w:eastAsia="MS Mincho" w:hAnsi="MS Mincho" w:cs="MS Mincho"/>
            <w:color w:val="FF6600"/>
            <w:sz w:val="23"/>
            <w:szCs w:val="23"/>
          </w:rPr>
          <w:t>构和非</w:t>
        </w:r>
        <w:r w:rsidR="00EA48B9">
          <w:rPr>
            <w:rStyle w:val="afb"/>
            <w:rFonts w:ascii="SimSun" w:eastAsia="SimSun" w:hAnsi="SimSun" w:cs="SimSun"/>
            <w:color w:val="FF6600"/>
            <w:sz w:val="23"/>
            <w:szCs w:val="23"/>
          </w:rPr>
          <w:t>线</w:t>
        </w:r>
        <w:r w:rsidR="00EA48B9">
          <w:rPr>
            <w:rStyle w:val="afb"/>
            <w:rFonts w:ascii="MS Mincho" w:eastAsia="MS Mincho" w:hAnsi="MS Mincho" w:cs="MS Mincho"/>
            <w:color w:val="FF6600"/>
            <w:sz w:val="23"/>
            <w:szCs w:val="23"/>
          </w:rPr>
          <w:t>性</w:t>
        </w:r>
        <w:r w:rsidR="00EA48B9">
          <w:rPr>
            <w:rStyle w:val="afb"/>
            <w:rFonts w:ascii="SimSun" w:eastAsia="SimSun" w:hAnsi="SimSun" w:cs="SimSun"/>
            <w:color w:val="FF6600"/>
            <w:sz w:val="23"/>
            <w:szCs w:val="23"/>
          </w:rPr>
          <w:t>结</w:t>
        </w:r>
        <w:r w:rsidR="00EA48B9">
          <w:rPr>
            <w:rStyle w:val="afb"/>
            <w:rFonts w:ascii="MS Mincho" w:eastAsia="MS Mincho" w:hAnsi="MS Mincho" w:cs="MS Mincho"/>
            <w:color w:val="FF6600"/>
            <w:sz w:val="23"/>
            <w:szCs w:val="23"/>
          </w:rPr>
          <w:t>构</w:t>
        </w:r>
      </w:hyperlink>
      <w:r w:rsidR="00EA48B9">
        <w:rPr>
          <w:rFonts w:ascii="Verdana" w:eastAsia="Times New Roman" w:hAnsi="Verdana" w:hint="eastAsia"/>
          <w:color w:val="000000"/>
          <w:sz w:val="23"/>
          <w:szCs w:val="23"/>
        </w:rPr>
        <w:t xml:space="preserve"> </w:t>
      </w:r>
      <w:hyperlink r:id="rId8" w:history="1">
        <w:r w:rsidR="00EA48B9">
          <w:rPr>
            <w:rStyle w:val="afb"/>
            <w:rFonts w:eastAsia="Times New Roman"/>
          </w:rPr>
          <w:t>https://www.cnblogs.com/mr-wuxiansheng/p/8688946.html</w:t>
        </w:r>
      </w:hyperlink>
    </w:p>
    <w:p w14:paraId="500CE2F0" w14:textId="77777777" w:rsidR="00533586" w:rsidRPr="00EA48B9" w:rsidRDefault="00EA48B9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2.</w:t>
      </w:r>
      <w:bookmarkStart w:id="0" w:name="_GoBack"/>
      <w:bookmarkEnd w:id="0"/>
    </w:p>
    <w:sectPr w:rsidR="00533586" w:rsidRPr="00EA48B9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10CC3" w14:textId="77777777" w:rsidR="00193687" w:rsidRDefault="00193687">
      <w:r>
        <w:separator/>
      </w:r>
    </w:p>
    <w:p w14:paraId="22A366AA" w14:textId="77777777" w:rsidR="00193687" w:rsidRDefault="00193687"/>
  </w:endnote>
  <w:endnote w:type="continuationSeparator" w:id="0">
    <w:p w14:paraId="1340A731" w14:textId="77777777" w:rsidR="00193687" w:rsidRDefault="00193687">
      <w:r>
        <w:continuationSeparator/>
      </w:r>
    </w:p>
    <w:p w14:paraId="325ACF74" w14:textId="77777777" w:rsidR="00193687" w:rsidRDefault="00193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24E76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3B667" w14:textId="77777777" w:rsidR="00193687" w:rsidRDefault="00193687">
      <w:r>
        <w:separator/>
      </w:r>
    </w:p>
    <w:p w14:paraId="3009543A" w14:textId="77777777" w:rsidR="00193687" w:rsidRDefault="00193687"/>
  </w:footnote>
  <w:footnote w:type="continuationSeparator" w:id="0">
    <w:p w14:paraId="68D34977" w14:textId="77777777" w:rsidR="00193687" w:rsidRDefault="00193687">
      <w:r>
        <w:continuationSeparator/>
      </w:r>
    </w:p>
    <w:p w14:paraId="0CB63C77" w14:textId="77777777" w:rsidR="00193687" w:rsidRDefault="0019368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31"/>
    <w:rsid w:val="00193687"/>
    <w:rsid w:val="00533586"/>
    <w:rsid w:val="00547C66"/>
    <w:rsid w:val="00A12C31"/>
    <w:rsid w:val="00C35F1A"/>
    <w:rsid w:val="00C9613D"/>
    <w:rsid w:val="00E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C4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EA48B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nblogs.com/mr-wuxiansheng/p/8688946.html" TargetMode="External"/><Relationship Id="rId8" Type="http://schemas.openxmlformats.org/officeDocument/2006/relationships/hyperlink" Target="https://www.cnblogs.com/mr-wuxiansheng/p/8688946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3"/>
    <w:rsid w:val="00D4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84FE41D09C29D47B4D9685D5A85ED41">
    <w:name w:val="584FE41D09C29D47B4D9685D5A85ED4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B8D4C74366D794AA8C35284A3C0880A">
    <w:name w:val="FB8D4C74366D794AA8C35284A3C0880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2019-06-29T07:36:00Z</dcterms:created>
  <dcterms:modified xsi:type="dcterms:W3CDTF">2019-06-29T07:43:00Z</dcterms:modified>
</cp:coreProperties>
</file>